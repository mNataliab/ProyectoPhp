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275" w:rsidRPr="00BB6A5F" w:rsidRDefault="00447E3D">
      <w:pPr>
        <w:pStyle w:val="Puesto"/>
        <w:rPr>
          <w:noProof/>
          <w:sz w:val="56"/>
          <w:lang w:val="es-ES"/>
        </w:rPr>
      </w:pPr>
      <w:r w:rsidRPr="00BB6A5F">
        <w:rPr>
          <w:rFonts w:ascii="Century Gothic" w:hAnsi="Century Gothic"/>
          <w:noProof/>
          <w:color w:val="B01513"/>
          <w:sz w:val="56"/>
          <w:lang w:val="es-ES"/>
        </w:rPr>
        <w:t xml:space="preserve">Proyecto Clinica </w:t>
      </w:r>
      <w:r w:rsidR="00BB6A5F" w:rsidRPr="00BB6A5F">
        <w:rPr>
          <w:rFonts w:ascii="Century Gothic" w:hAnsi="Century Gothic"/>
          <w:noProof/>
          <w:color w:val="B01513"/>
          <w:sz w:val="56"/>
          <w:lang w:val="es-ES"/>
        </w:rPr>
        <w:t>V</w:t>
      </w:r>
      <w:r w:rsidRPr="00BB6A5F">
        <w:rPr>
          <w:rFonts w:ascii="Century Gothic" w:hAnsi="Century Gothic"/>
          <w:noProof/>
          <w:color w:val="B01513"/>
          <w:sz w:val="56"/>
          <w:lang w:val="es-ES"/>
        </w:rPr>
        <w:t>eterinaria.</w:t>
      </w:r>
    </w:p>
    <w:p w:rsidR="00447E3D" w:rsidRPr="00447E3D" w:rsidRDefault="00447E3D" w:rsidP="00447E3D">
      <w:pPr>
        <w:rPr>
          <w:lang w:val="es-ES"/>
        </w:rPr>
      </w:pPr>
    </w:p>
    <w:p w:rsidR="00BB6A5F" w:rsidRPr="008642CE" w:rsidRDefault="00447E3D" w:rsidP="00D952B2">
      <w:pPr>
        <w:jc w:val="both"/>
        <w:rPr>
          <w:noProof/>
          <w:sz w:val="20"/>
          <w:lang w:val="es-ES"/>
        </w:rPr>
      </w:pPr>
      <w:r w:rsidRPr="008642CE">
        <w:rPr>
          <w:noProof/>
          <w:sz w:val="20"/>
          <w:lang w:val="es-ES"/>
        </w:rPr>
        <w:t>MyPet debe ser una aplicación web, especializada en la gestión de clínicas veterinarias</w:t>
      </w:r>
      <w:r w:rsidR="00255601" w:rsidRPr="008642CE">
        <w:rPr>
          <w:noProof/>
          <w:sz w:val="20"/>
          <w:lang w:val="es-ES"/>
        </w:rPr>
        <w:t>. Que permita adm</w:t>
      </w:r>
      <w:r w:rsidR="00BB6A5F" w:rsidRPr="008642CE">
        <w:rPr>
          <w:noProof/>
          <w:sz w:val="20"/>
          <w:lang w:val="es-ES"/>
        </w:rPr>
        <w:t>inistrar los datos de los medicos, consultorios</w:t>
      </w:r>
      <w:r w:rsidR="00007A41" w:rsidRPr="008642CE">
        <w:rPr>
          <w:noProof/>
          <w:sz w:val="20"/>
          <w:lang w:val="es-ES"/>
        </w:rPr>
        <w:t>,</w:t>
      </w:r>
      <w:r w:rsidR="00BB6A5F" w:rsidRPr="008642CE">
        <w:rPr>
          <w:noProof/>
          <w:sz w:val="20"/>
          <w:lang w:val="es-ES"/>
        </w:rPr>
        <w:t xml:space="preserve"> clientes y sus mascotas. Llevando una historia clinica de las consultas medicas que tienen las mascotas. Los clientes y los medicos deben de poder generar un informe en PDF sobre las historias clinicas de sus mascotas.</w:t>
      </w:r>
    </w:p>
    <w:p w:rsidR="008642CE" w:rsidRPr="008642CE" w:rsidRDefault="00007A41" w:rsidP="00D952B2">
      <w:pPr>
        <w:jc w:val="both"/>
        <w:rPr>
          <w:noProof/>
          <w:sz w:val="20"/>
          <w:lang w:val="es-ES"/>
        </w:rPr>
      </w:pPr>
      <w:r w:rsidRPr="008642CE">
        <w:rPr>
          <w:noProof/>
          <w:sz w:val="20"/>
          <w:lang w:val="es-ES"/>
        </w:rPr>
        <w:t>Los medicos que trabajan en la clinica tienen datos basicos como (</w:t>
      </w:r>
      <w:r w:rsidR="00D952B2">
        <w:rPr>
          <w:noProof/>
          <w:sz w:val="20"/>
          <w:lang w:val="es-ES"/>
        </w:rPr>
        <w:t xml:space="preserve">Tipo de Documento, Documento, </w:t>
      </w:r>
      <w:r w:rsidR="008642CE">
        <w:rPr>
          <w:noProof/>
          <w:sz w:val="20"/>
          <w:lang w:val="es-ES"/>
        </w:rPr>
        <w:t xml:space="preserve">Foto, </w:t>
      </w:r>
      <w:r w:rsidRPr="008642CE">
        <w:rPr>
          <w:noProof/>
          <w:sz w:val="20"/>
          <w:lang w:val="es-ES"/>
        </w:rPr>
        <w:t xml:space="preserve">Nombres, Apellidos, Telefono, Direccion, Correo, Numero Registro Profesional (NRP), Fecha de Ingreso, Pueden tener de 1 </w:t>
      </w:r>
      <w:r w:rsidR="00D952B2">
        <w:rPr>
          <w:noProof/>
          <w:sz w:val="20"/>
          <w:lang w:val="es-ES"/>
        </w:rPr>
        <w:t xml:space="preserve">a </w:t>
      </w:r>
      <w:r w:rsidRPr="008642CE">
        <w:rPr>
          <w:noProof/>
          <w:sz w:val="20"/>
          <w:lang w:val="es-ES"/>
        </w:rPr>
        <w:t>Varias especialidades entre en las que se encuentran: (</w:t>
      </w:r>
      <w:r w:rsidRPr="008642CE">
        <w:rPr>
          <w:noProof/>
          <w:sz w:val="20"/>
          <w:lang w:val="es-ES"/>
        </w:rPr>
        <w:t>Cirugía y Traumatología</w:t>
      </w:r>
      <w:r w:rsidRPr="008642CE">
        <w:rPr>
          <w:noProof/>
          <w:sz w:val="20"/>
          <w:lang w:val="es-ES"/>
        </w:rPr>
        <w:t xml:space="preserve">, </w:t>
      </w:r>
      <w:r w:rsidRPr="008642CE">
        <w:rPr>
          <w:noProof/>
          <w:sz w:val="20"/>
          <w:lang w:val="es-ES"/>
        </w:rPr>
        <w:t>Dermatología</w:t>
      </w:r>
      <w:r w:rsidRPr="008642CE">
        <w:rPr>
          <w:noProof/>
          <w:sz w:val="20"/>
          <w:lang w:val="es-ES"/>
        </w:rPr>
        <w:t xml:space="preserve">, </w:t>
      </w:r>
      <w:r w:rsidRPr="008642CE">
        <w:rPr>
          <w:noProof/>
          <w:sz w:val="20"/>
          <w:lang w:val="es-ES"/>
        </w:rPr>
        <w:t>Ecografía</w:t>
      </w:r>
      <w:r w:rsidRPr="008642CE">
        <w:rPr>
          <w:noProof/>
          <w:sz w:val="20"/>
          <w:lang w:val="es-ES"/>
        </w:rPr>
        <w:t xml:space="preserve">, </w:t>
      </w:r>
      <w:r w:rsidRPr="008642CE">
        <w:rPr>
          <w:noProof/>
          <w:sz w:val="20"/>
          <w:lang w:val="es-ES"/>
        </w:rPr>
        <w:t>Endoscopia</w:t>
      </w:r>
      <w:r w:rsidRPr="008642CE">
        <w:rPr>
          <w:noProof/>
          <w:sz w:val="20"/>
          <w:lang w:val="es-ES"/>
        </w:rPr>
        <w:t xml:space="preserve">, </w:t>
      </w:r>
      <w:r w:rsidRPr="008642CE">
        <w:rPr>
          <w:noProof/>
          <w:sz w:val="20"/>
          <w:lang w:val="es-ES"/>
        </w:rPr>
        <w:t>Etología</w:t>
      </w:r>
      <w:r w:rsidRPr="008642CE">
        <w:rPr>
          <w:noProof/>
          <w:sz w:val="20"/>
          <w:lang w:val="es-ES"/>
        </w:rPr>
        <w:t xml:space="preserve">, </w:t>
      </w:r>
      <w:r w:rsidRPr="008642CE">
        <w:rPr>
          <w:noProof/>
          <w:sz w:val="20"/>
          <w:lang w:val="es-ES"/>
        </w:rPr>
        <w:t>Fisioterapia</w:t>
      </w:r>
      <w:r w:rsidRPr="008642CE">
        <w:rPr>
          <w:noProof/>
          <w:sz w:val="20"/>
          <w:lang w:val="es-ES"/>
        </w:rPr>
        <w:t xml:space="preserve">, </w:t>
      </w:r>
      <w:r w:rsidRPr="008642CE">
        <w:rPr>
          <w:noProof/>
          <w:sz w:val="20"/>
          <w:lang w:val="es-ES"/>
        </w:rPr>
        <w:t>Oncología</w:t>
      </w:r>
      <w:r w:rsidRPr="008642CE">
        <w:rPr>
          <w:noProof/>
          <w:sz w:val="20"/>
          <w:lang w:val="es-ES"/>
        </w:rPr>
        <w:t xml:space="preserve">), Ademas de los datos basicos tiene un usuario y una contraseña </w:t>
      </w:r>
      <w:r w:rsidR="008642CE" w:rsidRPr="008642CE">
        <w:rPr>
          <w:noProof/>
          <w:sz w:val="20"/>
          <w:lang w:val="es-ES"/>
        </w:rPr>
        <w:t>para acceder al sistema y un estado.</w:t>
      </w:r>
    </w:p>
    <w:p w:rsidR="008642CE" w:rsidRPr="008642CE" w:rsidRDefault="008642CE" w:rsidP="00D952B2">
      <w:pPr>
        <w:jc w:val="both"/>
        <w:rPr>
          <w:noProof/>
          <w:sz w:val="20"/>
          <w:lang w:val="es-ES"/>
        </w:rPr>
      </w:pPr>
      <w:r w:rsidRPr="008642CE">
        <w:rPr>
          <w:noProof/>
          <w:sz w:val="20"/>
          <w:lang w:val="es-ES"/>
        </w:rPr>
        <w:t>Los consultorios los ingresa el administrador del sistema cada consulltorio tiene un nombre, una especialidad y un estado. En un consultorio pueden trabjar de uno a varios medicos en diferentes jornadas.</w:t>
      </w:r>
    </w:p>
    <w:p w:rsidR="008642CE" w:rsidRDefault="008642CE" w:rsidP="00D952B2">
      <w:pPr>
        <w:jc w:val="both"/>
        <w:rPr>
          <w:noProof/>
          <w:sz w:val="20"/>
          <w:lang w:val="es-ES"/>
        </w:rPr>
      </w:pPr>
      <w:r w:rsidRPr="008642CE">
        <w:rPr>
          <w:noProof/>
          <w:sz w:val="20"/>
          <w:lang w:val="es-ES"/>
        </w:rPr>
        <w:t>Los clientes son los dueños de las mascotas que se ati</w:t>
      </w:r>
      <w:r>
        <w:rPr>
          <w:noProof/>
          <w:sz w:val="20"/>
          <w:lang w:val="es-ES"/>
        </w:rPr>
        <w:t>enden en la clinica veterinaria, de ellos se guarda la siguiente informacion</w:t>
      </w:r>
      <w:r w:rsidR="00D952B2">
        <w:rPr>
          <w:noProof/>
          <w:sz w:val="20"/>
          <w:lang w:val="es-ES"/>
        </w:rPr>
        <w:t xml:space="preserve"> (Tipo de Documento, Documento, </w:t>
      </w:r>
      <w:r w:rsidRPr="008642CE">
        <w:rPr>
          <w:noProof/>
          <w:sz w:val="20"/>
          <w:lang w:val="es-ES"/>
        </w:rPr>
        <w:t>Nombres, Apellidos, Tele</w:t>
      </w:r>
      <w:r>
        <w:rPr>
          <w:noProof/>
          <w:sz w:val="20"/>
          <w:lang w:val="es-ES"/>
        </w:rPr>
        <w:t>fono, Direccion, Correo, Profesion Opcional y un campo de observaciones tambien opcional. Los clientes tambien tienen acceso al sistema atravez de un usuario y contraseña con la cual podran consultar unicamente la historia clinica de sus mascotas. Esto es un servicio que tiene un costo con lo cual el administrado debe de activar o inactivar al usuario en el sistema.</w:t>
      </w:r>
    </w:p>
    <w:p w:rsidR="008642CE" w:rsidRDefault="008642CE" w:rsidP="00D952B2">
      <w:pPr>
        <w:jc w:val="both"/>
        <w:rPr>
          <w:noProof/>
          <w:sz w:val="20"/>
          <w:lang w:val="es-ES"/>
        </w:rPr>
      </w:pPr>
      <w:r>
        <w:rPr>
          <w:noProof/>
          <w:sz w:val="20"/>
          <w:lang w:val="es-ES"/>
        </w:rPr>
        <w:t xml:space="preserve">Las mascotas las cuales son los pacientes del sistema, se les lleva un registro de la informacion basica del mismo, como lo es </w:t>
      </w:r>
      <w:r w:rsidR="00D952B2">
        <w:rPr>
          <w:noProof/>
          <w:sz w:val="20"/>
          <w:lang w:val="es-ES"/>
        </w:rPr>
        <w:t xml:space="preserve">el nombre, foto, peso, talla, la Especie (Ave, Felino o Canino), la raza a la que pertenece, la fecha de nacimiento, la fecha actual la cual es calculada por el sistema, un campo de habitos alimenticios, Un campo de vacunas y un campo de obsevaciones que se llenaran por primera vez para identificar con mas detalle a la mascota. </w:t>
      </w:r>
    </w:p>
    <w:p w:rsidR="00D952B2" w:rsidRDefault="00D952B2" w:rsidP="00D952B2">
      <w:pPr>
        <w:jc w:val="both"/>
        <w:rPr>
          <w:noProof/>
          <w:sz w:val="20"/>
          <w:lang w:val="es-ES"/>
        </w:rPr>
      </w:pPr>
      <w:r>
        <w:rPr>
          <w:noProof/>
          <w:sz w:val="20"/>
          <w:lang w:val="es-ES"/>
        </w:rPr>
        <w:t>Las consultas medicas las programa un perfil de secretaria. La consulta tiene un fecha de consulta,</w:t>
      </w:r>
      <w:r w:rsidR="00642CF6">
        <w:rPr>
          <w:noProof/>
          <w:sz w:val="20"/>
          <w:lang w:val="es-ES"/>
        </w:rPr>
        <w:t xml:space="preserve"> un tipo de consulta (Urgencia, Control, Procedimiento, </w:t>
      </w:r>
      <w:r w:rsidR="00642CF6" w:rsidRPr="00642CF6">
        <w:rPr>
          <w:noProof/>
          <w:sz w:val="20"/>
          <w:lang w:val="es-ES"/>
        </w:rPr>
        <w:t>Cirugía</w:t>
      </w:r>
      <w:r w:rsidR="00642CF6">
        <w:rPr>
          <w:noProof/>
          <w:sz w:val="20"/>
          <w:lang w:val="es-ES"/>
        </w:rPr>
        <w:t xml:space="preserve"> o Vacunacion)</w:t>
      </w:r>
      <w:r>
        <w:rPr>
          <w:noProof/>
          <w:sz w:val="20"/>
          <w:lang w:val="es-ES"/>
        </w:rPr>
        <w:t xml:space="preserve"> </w:t>
      </w:r>
      <w:r w:rsidR="00642CF6">
        <w:rPr>
          <w:noProof/>
          <w:sz w:val="20"/>
          <w:lang w:val="es-ES"/>
        </w:rPr>
        <w:t>una duracion, un paciente el cual esta asociado a un cliente, unas observaciones opcionales, valor, estado y consultorio.</w:t>
      </w:r>
    </w:p>
    <w:p w:rsidR="00D952B2" w:rsidRDefault="00642CF6" w:rsidP="008642CE">
      <w:pPr>
        <w:jc w:val="both"/>
        <w:rPr>
          <w:noProof/>
          <w:sz w:val="20"/>
          <w:lang w:val="es-ES"/>
        </w:rPr>
      </w:pPr>
      <w:r>
        <w:rPr>
          <w:noProof/>
          <w:sz w:val="20"/>
          <w:lang w:val="es-ES"/>
        </w:rPr>
        <w:t>En la consulta la llena una historia clinica la cual contiene un campo del estado actual del paciente, los sintomas que se encontrarion, las posibles enfermedades, los medicamentos y vacunas que se le dieron al paciente y las recomendaciones que se le dan cliente para el cuidado del paciente.</w:t>
      </w:r>
    </w:p>
    <w:p w:rsidR="009B072D" w:rsidRDefault="009B072D" w:rsidP="008642CE">
      <w:pPr>
        <w:jc w:val="both"/>
        <w:rPr>
          <w:noProof/>
          <w:sz w:val="20"/>
          <w:lang w:val="es-ES"/>
        </w:rPr>
      </w:pPr>
      <w:r>
        <w:rPr>
          <w:noProof/>
          <w:sz w:val="20"/>
          <w:lang w:val="es-ES"/>
        </w:rPr>
        <w:t>Por ultimo los clientes y los medicos deben de poder consultar la historia clinica de los pacientes desde internet asi como las consultas que tendran. Asi como generar informes de estos.</w:t>
      </w:r>
      <w:bookmarkStart w:id="0" w:name="_GoBack"/>
      <w:bookmarkEnd w:id="0"/>
    </w:p>
    <w:sectPr w:rsidR="009B072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00"/>
    <w:rsid w:val="00007A41"/>
    <w:rsid w:val="00255601"/>
    <w:rsid w:val="00447E3D"/>
    <w:rsid w:val="00642CF6"/>
    <w:rsid w:val="00827275"/>
    <w:rsid w:val="008642CE"/>
    <w:rsid w:val="009B072D"/>
    <w:rsid w:val="00BB6A5F"/>
    <w:rsid w:val="00D543AF"/>
    <w:rsid w:val="00D75900"/>
    <w:rsid w:val="00D952B2"/>
    <w:rsid w:val="00F4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165FA5-562F-4912-AC22-B4F26DB9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642C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42C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42C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642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642C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42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42CE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8642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PACITACION-PC\AppData\Roaming\Microsoft\Plantilla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iones.dotx</Template>
  <TotalTime>225</TotalTime>
  <Pages>1</Pages>
  <Words>442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CAPACITACION-PC</dc:creator>
  <cp:keywords/>
  <cp:lastModifiedBy>CAPACITACION-PC</cp:lastModifiedBy>
  <cp:revision>5</cp:revision>
  <dcterms:created xsi:type="dcterms:W3CDTF">2016-07-22T12:14:00Z</dcterms:created>
  <dcterms:modified xsi:type="dcterms:W3CDTF">2017-06-12T18:13:00Z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